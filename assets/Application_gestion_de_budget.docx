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5FDC7" w14:textId="2127A402" w:rsidR="0068602D" w:rsidRPr="00BA4201" w:rsidRDefault="009D491D" w:rsidP="00BA4201">
      <w:pPr>
        <w:pStyle w:val="Titre"/>
        <w:rPr>
          <w:rFonts w:hint="eastAsia"/>
        </w:rPr>
      </w:pPr>
      <w:r w:rsidRPr="009D491D">
        <w:t>Gestion de formulaires : application de gestion de budget</w:t>
      </w:r>
    </w:p>
    <w:p w14:paraId="663B2168" w14:textId="77777777" w:rsidR="009D491D" w:rsidRPr="009D491D" w:rsidRDefault="009D491D" w:rsidP="009D491D">
      <w:pPr>
        <w:pStyle w:val="Titre1"/>
        <w:jc w:val="left"/>
        <w:rPr>
          <w:rFonts w:hint="eastAsia"/>
          <w:b w:val="0"/>
          <w:bCs w:val="0"/>
          <w:color w:val="00A3E1"/>
          <w:spacing w:val="15"/>
          <w:sz w:val="24"/>
          <w:szCs w:val="24"/>
          <w:lang w:val="en-US"/>
        </w:rPr>
      </w:pPr>
      <w:r w:rsidRPr="009D491D">
        <w:rPr>
          <w:b w:val="0"/>
          <w:bCs w:val="0"/>
          <w:color w:val="00A3E1"/>
          <w:spacing w:val="15"/>
          <w:sz w:val="24"/>
          <w:szCs w:val="24"/>
          <w:lang w:val="en-US"/>
        </w:rPr>
        <w:t>Formik, React Form Hook, yup</w:t>
      </w:r>
    </w:p>
    <w:p w14:paraId="67A52E50" w14:textId="1E2DF844" w:rsidR="00AC1E85" w:rsidRDefault="009D491D" w:rsidP="00BA4201">
      <w:pPr>
        <w:pStyle w:val="Titre1"/>
        <w:rPr>
          <w:rFonts w:hint="eastAsia"/>
          <w:lang w:val="en-US"/>
        </w:rPr>
      </w:pPr>
      <w:r w:rsidRPr="009D491D">
        <w:rPr>
          <w:lang w:val="en-US"/>
        </w:rPr>
        <w:t>Introduction</w:t>
      </w:r>
    </w:p>
    <w:p w14:paraId="649A0C83" w14:textId="77777777" w:rsidR="009D491D" w:rsidRPr="009D491D" w:rsidRDefault="009D491D" w:rsidP="009D491D">
      <w:pPr>
        <w:rPr>
          <w:rFonts w:hint="eastAsia"/>
          <w:lang w:val="en-US"/>
        </w:rPr>
      </w:pPr>
    </w:p>
    <w:p w14:paraId="450E402B" w14:textId="77777777" w:rsidR="009D491D" w:rsidRDefault="009D491D" w:rsidP="009D491D">
      <w:pPr>
        <w:rPr>
          <w:rFonts w:hint="eastAsia"/>
        </w:rPr>
      </w:pPr>
      <w:r>
        <w:t>À travers cet exercice de développement de l’interface utilisateur (UI) d’une application de gestion de budget, vous allez apprendre à utiliser des librairies permettant d’automatiser la gestion des formulaires dans une application React Native.</w:t>
      </w:r>
    </w:p>
    <w:p w14:paraId="4EC0792D" w14:textId="77777777" w:rsidR="009D491D" w:rsidRDefault="009D491D" w:rsidP="009D491D">
      <w:pPr>
        <w:rPr>
          <w:rFonts w:hint="eastAsia"/>
        </w:rPr>
      </w:pPr>
    </w:p>
    <w:p w14:paraId="48F59F18" w14:textId="77777777" w:rsidR="009D491D" w:rsidRDefault="009D491D" w:rsidP="009D491D">
      <w:pPr>
        <w:rPr>
          <w:rFonts w:hint="eastAsia"/>
        </w:rPr>
      </w:pPr>
      <w:r>
        <w:t>Dans les applications de finance, la sécurité est au cœur des préoccupations des utilisateurs potentiels, notamment sur les risques de fuites de leurs données personnelles. Il est primordial dans votre activité de développeur de prêter une attention particulière à cela.</w:t>
      </w:r>
    </w:p>
    <w:p w14:paraId="11E53D34" w14:textId="77777777" w:rsidR="009D491D" w:rsidRDefault="009D491D" w:rsidP="009D491D">
      <w:pPr>
        <w:rPr>
          <w:rFonts w:hint="eastAsia"/>
        </w:rPr>
      </w:pPr>
    </w:p>
    <w:p w14:paraId="0963645F" w14:textId="04DEE632" w:rsidR="009D491D" w:rsidRDefault="009D491D" w:rsidP="009D491D">
      <w:pPr>
        <w:rPr>
          <w:rFonts w:hint="eastAsia"/>
        </w:rPr>
      </w:pPr>
      <w:r>
        <w:t>L’application développée doit à terme permettre à un utilisateur de gérer les finances de son foyer. Elle doit être offline et elle doit fonctionner sans compte utilisateur.</w:t>
      </w:r>
    </w:p>
    <w:p w14:paraId="6A05FD07" w14:textId="5EE6B658" w:rsidR="009D491D" w:rsidRPr="00FD0FAC" w:rsidRDefault="009D491D" w:rsidP="009D491D">
      <w:pPr>
        <w:pStyle w:val="Titre1"/>
        <w:rPr>
          <w:rFonts w:hint="eastAsia"/>
        </w:rPr>
      </w:pPr>
      <w:r w:rsidRPr="00FD0FAC">
        <w:t>Écrans de l’application</w:t>
      </w:r>
    </w:p>
    <w:p w14:paraId="53EE48DA" w14:textId="77777777" w:rsidR="00080AED" w:rsidRPr="00FD0FAC" w:rsidRDefault="00080AED" w:rsidP="00080AED">
      <w:pPr>
        <w:rPr>
          <w:rFonts w:hint="eastAsia"/>
        </w:rPr>
      </w:pPr>
    </w:p>
    <w:p w14:paraId="30E0AD43" w14:textId="77777777" w:rsidR="009D491D" w:rsidRDefault="009D491D" w:rsidP="009D491D">
      <w:pPr>
        <w:rPr>
          <w:rFonts w:hint="eastAsia"/>
        </w:rPr>
      </w:pPr>
      <w:r>
        <w:t>L’application doit être composée de 3 écrans principaux et de 2 écrans secondaires  :</w:t>
      </w:r>
    </w:p>
    <w:p w14:paraId="6062298B" w14:textId="77777777" w:rsidR="009D491D" w:rsidRPr="009D491D" w:rsidRDefault="009D491D" w:rsidP="009D491D">
      <w:pPr>
        <w:rPr>
          <w:rFonts w:hint="eastAsia"/>
        </w:rPr>
      </w:pPr>
    </w:p>
    <w:p w14:paraId="6810DD48" w14:textId="77777777" w:rsidR="009D491D" w:rsidRPr="009D491D" w:rsidRDefault="009D491D" w:rsidP="009D491D">
      <w:pPr>
        <w:rPr>
          <w:rFonts w:hint="eastAsia"/>
        </w:rPr>
      </w:pPr>
    </w:p>
    <w:p w14:paraId="74A5569A" w14:textId="2DB41A28" w:rsidR="009D491D" w:rsidRDefault="009D491D" w:rsidP="00BA4201">
      <w:pPr>
        <w:pStyle w:val="Titre3"/>
        <w:rPr>
          <w:rFonts w:hint="eastAsia"/>
          <w:sz w:val="28"/>
          <w:szCs w:val="28"/>
        </w:rPr>
      </w:pPr>
      <w:r w:rsidRPr="009D491D">
        <w:rPr>
          <w:sz w:val="28"/>
          <w:szCs w:val="28"/>
        </w:rPr>
        <w:t>Écrans principaux :</w:t>
      </w:r>
    </w:p>
    <w:p w14:paraId="715C3995" w14:textId="77777777" w:rsidR="009D491D" w:rsidRPr="009D491D" w:rsidRDefault="009D491D" w:rsidP="009D491D">
      <w:pPr>
        <w:rPr>
          <w:rFonts w:hint="eastAsia"/>
        </w:rPr>
      </w:pPr>
    </w:p>
    <w:p w14:paraId="165845D1" w14:textId="749C5D4C" w:rsidR="009D491D" w:rsidRDefault="009D491D" w:rsidP="009D491D">
      <w:pPr>
        <w:rPr>
          <w:rFonts w:hint="eastAsia"/>
        </w:rPr>
      </w:pPr>
      <w:r w:rsidRPr="009D491D">
        <w:rPr>
          <w:rFonts w:eastAsiaTheme="majorEastAsia" w:cstheme="majorBidi"/>
          <w:b/>
          <w:bCs/>
          <w:color w:val="33058D"/>
          <w:sz w:val="24"/>
          <w:szCs w:val="24"/>
        </w:rPr>
        <w:t>La page « accueil » :</w:t>
      </w:r>
    </w:p>
    <w:p w14:paraId="32DDED30" w14:textId="54776D1B" w:rsidR="009D491D" w:rsidRDefault="009D491D" w:rsidP="009D491D">
      <w:pPr>
        <w:rPr>
          <w:rFonts w:hint="eastAsia"/>
        </w:rPr>
      </w:pPr>
    </w:p>
    <w:p w14:paraId="41CC8041" w14:textId="77777777" w:rsidR="009D491D" w:rsidRDefault="009D491D" w:rsidP="009D491D">
      <w:pPr>
        <w:rPr>
          <w:rFonts w:hint="eastAsia"/>
        </w:rPr>
      </w:pPr>
      <w:r>
        <w:t>Porte d’entrée de l’application, elle permet à l’utilisateur de retrouver les informations sur le solde son compte, les dernières opérations (débit, crédit) et les liens de navigation pour accéder aux pages d’enregistrement de nouveaux revenus et de nouvelles dépenses.</w:t>
      </w:r>
    </w:p>
    <w:p w14:paraId="04A179DB" w14:textId="7BFAB5C4" w:rsidR="009D491D" w:rsidRDefault="009D491D" w:rsidP="009D491D">
      <w:pPr>
        <w:rPr>
          <w:rFonts w:hint="eastAsia"/>
        </w:rPr>
      </w:pPr>
    </w:p>
    <w:p w14:paraId="5C1C105F" w14:textId="3BACE334" w:rsidR="009D491D" w:rsidRDefault="009D491D" w:rsidP="009D491D">
      <w:pPr>
        <w:rPr>
          <w:rFonts w:hint="eastAsia"/>
        </w:rPr>
      </w:pPr>
    </w:p>
    <w:p w14:paraId="729521CC" w14:textId="5E3E7C21" w:rsidR="009D491D" w:rsidRDefault="009D491D" w:rsidP="009D491D">
      <w:pPr>
        <w:rPr>
          <w:rFonts w:hint="eastAsia"/>
        </w:rPr>
      </w:pPr>
    </w:p>
    <w:p w14:paraId="1E2CE2EB" w14:textId="77777777" w:rsidR="009D491D" w:rsidRDefault="009D491D" w:rsidP="009D491D">
      <w:pPr>
        <w:rPr>
          <w:rFonts w:hint="eastAsia"/>
        </w:rPr>
      </w:pPr>
    </w:p>
    <w:p w14:paraId="554EC682" w14:textId="3B0A1E8C" w:rsidR="009D491D" w:rsidRDefault="009D491D" w:rsidP="009D491D">
      <w:pPr>
        <w:rPr>
          <w:rFonts w:eastAsiaTheme="majorEastAsia" w:cstheme="majorBidi" w:hint="eastAsia"/>
          <w:b/>
          <w:bCs/>
          <w:color w:val="33058D"/>
          <w:sz w:val="24"/>
          <w:szCs w:val="24"/>
        </w:rPr>
      </w:pPr>
      <w:r w:rsidRPr="009D491D">
        <w:rPr>
          <w:rFonts w:eastAsiaTheme="majorEastAsia" w:cstheme="majorBidi"/>
          <w:b/>
          <w:bCs/>
          <w:color w:val="33058D"/>
          <w:sz w:val="24"/>
          <w:szCs w:val="24"/>
        </w:rPr>
        <w:t>La page « compte</w:t>
      </w:r>
      <w:r>
        <w:rPr>
          <w:rFonts w:eastAsiaTheme="majorEastAsia" w:cstheme="majorBidi"/>
          <w:b/>
          <w:bCs/>
          <w:color w:val="33058D"/>
          <w:sz w:val="24"/>
          <w:szCs w:val="24"/>
        </w:rPr>
        <w:t xml:space="preserve"> </w:t>
      </w:r>
      <w:r w:rsidRPr="009D491D">
        <w:rPr>
          <w:rFonts w:eastAsiaTheme="majorEastAsia" w:cstheme="majorBidi"/>
          <w:b/>
          <w:bCs/>
          <w:color w:val="33058D"/>
          <w:sz w:val="24"/>
          <w:szCs w:val="24"/>
        </w:rPr>
        <w:t>» :</w:t>
      </w:r>
    </w:p>
    <w:p w14:paraId="0E42BE26" w14:textId="77777777" w:rsidR="009D491D" w:rsidRDefault="009D491D" w:rsidP="009D491D">
      <w:pPr>
        <w:rPr>
          <w:rFonts w:eastAsiaTheme="majorEastAsia" w:cstheme="majorBidi" w:hint="eastAsia"/>
          <w:b/>
          <w:bCs/>
          <w:color w:val="33058D"/>
          <w:sz w:val="24"/>
          <w:szCs w:val="24"/>
        </w:rPr>
      </w:pPr>
    </w:p>
    <w:p w14:paraId="1F0D60D4" w14:textId="77777777" w:rsidR="009D491D" w:rsidRDefault="009D491D" w:rsidP="009D491D">
      <w:pPr>
        <w:rPr>
          <w:rFonts w:hint="eastAsia"/>
        </w:rPr>
      </w:pPr>
      <w:r>
        <w:t>Elle permet d’accéder à la liste des transactions enregistrées. Elle affiche également un récapitulatif des revenus, des dépenses et le solde.</w:t>
      </w:r>
    </w:p>
    <w:p w14:paraId="5F486E72" w14:textId="77777777" w:rsidR="009D491D" w:rsidRDefault="009D491D" w:rsidP="009D491D">
      <w:pPr>
        <w:rPr>
          <w:rFonts w:hint="eastAsia"/>
        </w:rPr>
      </w:pPr>
      <w:r>
        <w:t>Pour chaque ligne, il faudra afficher le libellé de l’opération, le type de l’opération, la date d’enregistrement et le montant en euros.</w:t>
      </w:r>
    </w:p>
    <w:p w14:paraId="58611271" w14:textId="77777777" w:rsidR="009D491D" w:rsidRDefault="009D491D" w:rsidP="009D491D">
      <w:pPr>
        <w:rPr>
          <w:rFonts w:hint="eastAsia"/>
        </w:rPr>
      </w:pPr>
    </w:p>
    <w:p w14:paraId="67435163" w14:textId="77A1A3B8" w:rsidR="009D491D" w:rsidRPr="009D491D" w:rsidRDefault="009D491D" w:rsidP="009D491D">
      <w:pPr>
        <w:rPr>
          <w:rFonts w:eastAsiaTheme="majorEastAsia" w:cstheme="majorBidi" w:hint="eastAsia"/>
          <w:b/>
          <w:bCs/>
          <w:color w:val="33058D"/>
          <w:sz w:val="24"/>
          <w:szCs w:val="24"/>
        </w:rPr>
      </w:pPr>
      <w:r w:rsidRPr="009D491D">
        <w:rPr>
          <w:rFonts w:eastAsiaTheme="majorEastAsia" w:cstheme="majorBidi"/>
          <w:b/>
          <w:bCs/>
          <w:color w:val="33058D"/>
          <w:sz w:val="24"/>
          <w:szCs w:val="24"/>
        </w:rPr>
        <w:t>La page « statistiques » :</w:t>
      </w:r>
    </w:p>
    <w:p w14:paraId="1FFE5D58" w14:textId="7C4FBD00" w:rsidR="009D491D" w:rsidRDefault="009D491D" w:rsidP="009D491D">
      <w:pPr>
        <w:rPr>
          <w:rFonts w:hint="eastAsia"/>
        </w:rPr>
      </w:pPr>
    </w:p>
    <w:p w14:paraId="4AF49AC1" w14:textId="77777777" w:rsidR="009D491D" w:rsidRDefault="009D491D" w:rsidP="009D491D">
      <w:pPr>
        <w:rPr>
          <w:rFonts w:hint="eastAsia"/>
        </w:rPr>
      </w:pPr>
      <w:r>
        <w:t>Dans cette page, l’utilisateur a accès à une analyse graphique des transactions de son compte.</w:t>
      </w:r>
    </w:p>
    <w:p w14:paraId="1A12A682" w14:textId="77777777" w:rsidR="009D491D" w:rsidRPr="009D491D" w:rsidRDefault="009D491D" w:rsidP="009D491D">
      <w:pPr>
        <w:rPr>
          <w:rFonts w:hint="eastAsia"/>
        </w:rPr>
      </w:pPr>
    </w:p>
    <w:p w14:paraId="39C99BFF" w14:textId="77777777" w:rsidR="009D491D" w:rsidRPr="009D491D" w:rsidRDefault="009D491D" w:rsidP="009D491D">
      <w:pPr>
        <w:pStyle w:val="Paragraphedeliste"/>
        <w:rPr>
          <w:rFonts w:hint="eastAsia"/>
        </w:rPr>
      </w:pPr>
      <w:r w:rsidRPr="009D491D">
        <w:t>Analyse des revenus et des dépenses.</w:t>
      </w:r>
    </w:p>
    <w:p w14:paraId="517665CC" w14:textId="54521BA8" w:rsidR="00C51F72" w:rsidRDefault="009D491D" w:rsidP="009D491D">
      <w:pPr>
        <w:pStyle w:val="Paragraphedeliste"/>
        <w:rPr>
          <w:rFonts w:hint="eastAsia"/>
        </w:rPr>
      </w:pPr>
      <w:r w:rsidRPr="009D491D">
        <w:t>Analyse des dépenses par catégories.</w:t>
      </w:r>
    </w:p>
    <w:p w14:paraId="6CFBE1EE" w14:textId="66E71098" w:rsidR="009D491D" w:rsidRDefault="009D491D" w:rsidP="009D491D">
      <w:pPr>
        <w:rPr>
          <w:rFonts w:hint="eastAsia"/>
        </w:rPr>
      </w:pPr>
    </w:p>
    <w:p w14:paraId="43CD0770" w14:textId="4E635ABC" w:rsidR="009D491D" w:rsidRDefault="009D491D" w:rsidP="009D491D">
      <w:pPr>
        <w:pStyle w:val="Titre3"/>
        <w:rPr>
          <w:rFonts w:hint="eastAsia"/>
          <w:sz w:val="28"/>
          <w:szCs w:val="28"/>
        </w:rPr>
      </w:pPr>
      <w:r w:rsidRPr="009D491D">
        <w:rPr>
          <w:sz w:val="28"/>
          <w:szCs w:val="28"/>
        </w:rPr>
        <w:t xml:space="preserve">Écrans </w:t>
      </w:r>
      <w:r>
        <w:rPr>
          <w:sz w:val="28"/>
          <w:szCs w:val="28"/>
        </w:rPr>
        <w:t>secondaires</w:t>
      </w:r>
      <w:r w:rsidRPr="009D491D">
        <w:rPr>
          <w:sz w:val="28"/>
          <w:szCs w:val="28"/>
        </w:rPr>
        <w:t xml:space="preserve"> :</w:t>
      </w:r>
    </w:p>
    <w:p w14:paraId="549CB357" w14:textId="78557E59" w:rsidR="00080AED" w:rsidRPr="00080AED" w:rsidRDefault="00080AED" w:rsidP="00080AED">
      <w:pPr>
        <w:rPr>
          <w:rFonts w:hint="eastAsia"/>
        </w:rPr>
      </w:pPr>
    </w:p>
    <w:p w14:paraId="0242D14D" w14:textId="41E082F6" w:rsidR="009D491D" w:rsidRDefault="009D491D" w:rsidP="009D491D">
      <w:pPr>
        <w:rPr>
          <w:rFonts w:eastAsiaTheme="majorEastAsia" w:cstheme="majorBidi" w:hint="eastAsia"/>
          <w:b/>
          <w:bCs/>
          <w:color w:val="33058D"/>
          <w:sz w:val="24"/>
          <w:szCs w:val="24"/>
        </w:rPr>
      </w:pPr>
      <w:r w:rsidRPr="009D491D">
        <w:rPr>
          <w:rFonts w:eastAsiaTheme="majorEastAsia" w:cstheme="majorBidi"/>
          <w:b/>
          <w:bCs/>
          <w:color w:val="33058D"/>
          <w:sz w:val="24"/>
          <w:szCs w:val="24"/>
        </w:rPr>
        <w:t xml:space="preserve">La page « </w:t>
      </w:r>
      <w:r>
        <w:rPr>
          <w:rFonts w:eastAsiaTheme="majorEastAsia" w:cstheme="majorBidi"/>
          <w:b/>
          <w:bCs/>
          <w:color w:val="33058D"/>
          <w:sz w:val="24"/>
          <w:szCs w:val="24"/>
        </w:rPr>
        <w:t>a</w:t>
      </w:r>
      <w:r w:rsidRPr="009D491D">
        <w:rPr>
          <w:rFonts w:eastAsiaTheme="majorEastAsia" w:cstheme="majorBidi"/>
          <w:b/>
          <w:bCs/>
          <w:color w:val="33058D"/>
          <w:sz w:val="24"/>
          <w:szCs w:val="24"/>
        </w:rPr>
        <w:t>jout revenus</w:t>
      </w:r>
      <w:r>
        <w:rPr>
          <w:rFonts w:eastAsiaTheme="majorEastAsia" w:cstheme="majorBidi"/>
          <w:b/>
          <w:bCs/>
          <w:color w:val="33058D"/>
          <w:sz w:val="24"/>
          <w:szCs w:val="24"/>
        </w:rPr>
        <w:t xml:space="preserve"> </w:t>
      </w:r>
      <w:r w:rsidRPr="009D491D">
        <w:rPr>
          <w:rFonts w:eastAsiaTheme="majorEastAsia" w:cstheme="majorBidi"/>
          <w:b/>
          <w:bCs/>
          <w:color w:val="33058D"/>
          <w:sz w:val="24"/>
          <w:szCs w:val="24"/>
        </w:rPr>
        <w:t>» :</w:t>
      </w:r>
    </w:p>
    <w:p w14:paraId="5D0CE84A" w14:textId="77777777" w:rsidR="00080AED" w:rsidRDefault="00080AED" w:rsidP="009D491D">
      <w:pPr>
        <w:rPr>
          <w:rFonts w:eastAsiaTheme="majorEastAsia" w:cstheme="majorBidi" w:hint="eastAsia"/>
          <w:b/>
          <w:bCs/>
          <w:color w:val="33058D"/>
          <w:sz w:val="24"/>
          <w:szCs w:val="24"/>
        </w:rPr>
      </w:pPr>
    </w:p>
    <w:p w14:paraId="7052A757" w14:textId="77777777" w:rsidR="009D491D" w:rsidRDefault="009D491D" w:rsidP="009D491D">
      <w:pPr>
        <w:rPr>
          <w:rFonts w:hint="eastAsia"/>
        </w:rPr>
      </w:pPr>
      <w:r>
        <w:t xml:space="preserve">Elle contient un formulaire permettant à l’utilisateur d’enregistrer un revenu sur son compte. </w:t>
      </w:r>
    </w:p>
    <w:p w14:paraId="2DEABAF4" w14:textId="77777777" w:rsidR="009D491D" w:rsidRDefault="009D491D" w:rsidP="009D491D">
      <w:pPr>
        <w:rPr>
          <w:rFonts w:hint="eastAsia"/>
        </w:rPr>
      </w:pPr>
    </w:p>
    <w:p w14:paraId="0BE1CBC3" w14:textId="2A28F2FB" w:rsidR="009D491D" w:rsidRDefault="009D491D" w:rsidP="009D491D">
      <w:pPr>
        <w:rPr>
          <w:rFonts w:hint="eastAsia"/>
        </w:rPr>
      </w:pPr>
      <w:r>
        <w:t>Le formulaire doit proposer les champs suivants :</w:t>
      </w:r>
    </w:p>
    <w:p w14:paraId="00B3F4D1" w14:textId="77777777" w:rsidR="00771300" w:rsidRPr="00771300" w:rsidRDefault="00771300" w:rsidP="00771300">
      <w:pPr>
        <w:pStyle w:val="Paragraphedeliste"/>
        <w:rPr>
          <w:rFonts w:hint="eastAsia"/>
        </w:rPr>
      </w:pPr>
      <w:r w:rsidRPr="00771300">
        <w:t>Un bénéficiaire (nom, prénom)</w:t>
      </w:r>
    </w:p>
    <w:p w14:paraId="5240FAC9" w14:textId="77777777" w:rsidR="00771300" w:rsidRPr="00771300" w:rsidRDefault="00771300" w:rsidP="00771300">
      <w:pPr>
        <w:pStyle w:val="Paragraphedeliste"/>
        <w:rPr>
          <w:rFonts w:hint="eastAsia"/>
        </w:rPr>
      </w:pPr>
      <w:r w:rsidRPr="00771300">
        <w:t>Un montant</w:t>
      </w:r>
    </w:p>
    <w:p w14:paraId="4EAA0784" w14:textId="77777777" w:rsidR="00771300" w:rsidRPr="00771300" w:rsidRDefault="00771300" w:rsidP="00771300">
      <w:pPr>
        <w:pStyle w:val="Paragraphedeliste"/>
        <w:rPr>
          <w:rFonts w:hint="eastAsia"/>
        </w:rPr>
      </w:pPr>
      <w:r w:rsidRPr="00771300">
        <w:t>Une date (date de déclaration)</w:t>
      </w:r>
    </w:p>
    <w:p w14:paraId="0CD810D3" w14:textId="77777777" w:rsidR="00771300" w:rsidRPr="00771300" w:rsidRDefault="00771300" w:rsidP="00771300">
      <w:pPr>
        <w:pStyle w:val="Paragraphedeliste"/>
        <w:rPr>
          <w:rFonts w:hint="eastAsia"/>
        </w:rPr>
      </w:pPr>
      <w:r w:rsidRPr="00771300">
        <w:t>Une catégorie</w:t>
      </w:r>
    </w:p>
    <w:p w14:paraId="6DE37EEE" w14:textId="272A7BF4" w:rsidR="00771300" w:rsidRDefault="00771300" w:rsidP="00771300">
      <w:pPr>
        <w:pStyle w:val="Paragraphedeliste"/>
        <w:rPr>
          <w:rFonts w:hint="eastAsia"/>
        </w:rPr>
      </w:pPr>
      <w:r w:rsidRPr="00771300">
        <w:t>Un champ de commentaires</w:t>
      </w:r>
    </w:p>
    <w:p w14:paraId="23E20D32" w14:textId="77777777" w:rsidR="00771300" w:rsidRDefault="00771300" w:rsidP="00771300">
      <w:pPr>
        <w:pStyle w:val="Paragraphedeliste"/>
        <w:numPr>
          <w:ilvl w:val="0"/>
          <w:numId w:val="0"/>
        </w:numPr>
        <w:ind w:left="720"/>
        <w:rPr>
          <w:rFonts w:hint="eastAsia"/>
        </w:rPr>
      </w:pPr>
    </w:p>
    <w:p w14:paraId="7FFE3F3B" w14:textId="2448B04E" w:rsidR="009D491D" w:rsidRDefault="00771300" w:rsidP="009D491D">
      <w:pPr>
        <w:rPr>
          <w:rFonts w:hint="eastAsia"/>
        </w:rPr>
      </w:pPr>
      <w:r>
        <w:t>Les catégories pour les revenus sont les suivantes :</w:t>
      </w:r>
    </w:p>
    <w:p w14:paraId="3140440D" w14:textId="77777777" w:rsidR="00771300" w:rsidRDefault="00771300" w:rsidP="00771300">
      <w:pPr>
        <w:pStyle w:val="Paragraphedeliste"/>
        <w:rPr>
          <w:rFonts w:hint="eastAsia"/>
        </w:rPr>
      </w:pPr>
      <w:r>
        <w:t>Salaire et assimilé</w:t>
      </w:r>
    </w:p>
    <w:p w14:paraId="1854BE72" w14:textId="77777777" w:rsidR="00771300" w:rsidRDefault="00771300" w:rsidP="00771300">
      <w:pPr>
        <w:pStyle w:val="Paragraphedeliste"/>
        <w:rPr>
          <w:rFonts w:hint="eastAsia"/>
        </w:rPr>
      </w:pPr>
      <w:r>
        <w:t>Revenu financier</w:t>
      </w:r>
    </w:p>
    <w:p w14:paraId="03273D91" w14:textId="77777777" w:rsidR="00771300" w:rsidRDefault="00771300" w:rsidP="00771300">
      <w:pPr>
        <w:pStyle w:val="Paragraphedeliste"/>
        <w:rPr>
          <w:rFonts w:hint="eastAsia"/>
        </w:rPr>
      </w:pPr>
      <w:r>
        <w:t>Rente</w:t>
      </w:r>
    </w:p>
    <w:p w14:paraId="5467EC41" w14:textId="77777777" w:rsidR="00080AED" w:rsidRPr="00080AED" w:rsidRDefault="00080AED" w:rsidP="00080AED">
      <w:pPr>
        <w:pStyle w:val="Paragraphedeliste"/>
        <w:rPr>
          <w:rFonts w:hint="eastAsia"/>
        </w:rPr>
      </w:pPr>
      <w:r w:rsidRPr="00080AED">
        <w:t>Pension alimentaire</w:t>
      </w:r>
    </w:p>
    <w:p w14:paraId="0FC10191" w14:textId="77777777" w:rsidR="00080AED" w:rsidRPr="00080AED" w:rsidRDefault="00080AED" w:rsidP="00080AED">
      <w:pPr>
        <w:pStyle w:val="Paragraphedeliste"/>
        <w:rPr>
          <w:rFonts w:hint="eastAsia"/>
        </w:rPr>
      </w:pPr>
      <w:r w:rsidRPr="00080AED">
        <w:t>Allocation chômage</w:t>
      </w:r>
    </w:p>
    <w:p w14:paraId="4DAE826F" w14:textId="77777777" w:rsidR="00080AED" w:rsidRPr="00080AED" w:rsidRDefault="00080AED" w:rsidP="00080AED">
      <w:pPr>
        <w:pStyle w:val="Paragraphedeliste"/>
        <w:rPr>
          <w:rFonts w:hint="eastAsia"/>
        </w:rPr>
      </w:pPr>
      <w:r w:rsidRPr="00080AED">
        <w:t>Prestations sociales</w:t>
      </w:r>
    </w:p>
    <w:p w14:paraId="63342353" w14:textId="77777777" w:rsidR="00080AED" w:rsidRPr="00080AED" w:rsidRDefault="00080AED" w:rsidP="00080AED">
      <w:pPr>
        <w:pStyle w:val="Paragraphedeliste"/>
        <w:rPr>
          <w:rFonts w:hint="eastAsia"/>
        </w:rPr>
      </w:pPr>
      <w:r w:rsidRPr="00080AED">
        <w:t>Revenu foncier</w:t>
      </w:r>
    </w:p>
    <w:p w14:paraId="46C2EDF1" w14:textId="77777777" w:rsidR="00080AED" w:rsidRPr="00080AED" w:rsidRDefault="00080AED" w:rsidP="00080AED">
      <w:pPr>
        <w:pStyle w:val="Paragraphedeliste"/>
        <w:rPr>
          <w:rFonts w:hint="eastAsia"/>
        </w:rPr>
      </w:pPr>
      <w:r w:rsidRPr="00080AED">
        <w:t>Revenu exceptionnel</w:t>
      </w:r>
    </w:p>
    <w:p w14:paraId="0BFC59D3" w14:textId="6353ACA1" w:rsidR="00080AED" w:rsidRDefault="00080AED" w:rsidP="00080AED">
      <w:pPr>
        <w:pStyle w:val="Paragraphedeliste"/>
        <w:rPr>
          <w:rFonts w:hint="eastAsia"/>
        </w:rPr>
      </w:pPr>
      <w:r w:rsidRPr="00080AED">
        <w:t>Autre revenu</w:t>
      </w:r>
    </w:p>
    <w:p w14:paraId="1C12870A" w14:textId="53383F51" w:rsidR="00080AED" w:rsidRDefault="00080AED" w:rsidP="00080AED">
      <w:pPr>
        <w:rPr>
          <w:rFonts w:hint="eastAsia"/>
        </w:rPr>
      </w:pPr>
    </w:p>
    <w:p w14:paraId="2FE1D780" w14:textId="06151183" w:rsidR="00080AED" w:rsidRDefault="00080AED" w:rsidP="00080AED">
      <w:pPr>
        <w:rPr>
          <w:rFonts w:hint="eastAsia"/>
        </w:rPr>
      </w:pPr>
    </w:p>
    <w:p w14:paraId="714D710E" w14:textId="77777777" w:rsidR="00080AED" w:rsidRDefault="00080AED" w:rsidP="00080AED">
      <w:pPr>
        <w:rPr>
          <w:rFonts w:hint="eastAsia"/>
        </w:rPr>
      </w:pPr>
    </w:p>
    <w:p w14:paraId="7C0A136A" w14:textId="1EBF7D07" w:rsidR="00080AED" w:rsidRDefault="00080AED" w:rsidP="00080AED">
      <w:pPr>
        <w:rPr>
          <w:rFonts w:eastAsiaTheme="majorEastAsia" w:cstheme="majorBidi" w:hint="eastAsia"/>
          <w:b/>
          <w:bCs/>
          <w:color w:val="33058D"/>
          <w:sz w:val="24"/>
          <w:szCs w:val="24"/>
        </w:rPr>
      </w:pPr>
      <w:r w:rsidRPr="009D491D">
        <w:rPr>
          <w:rFonts w:eastAsiaTheme="majorEastAsia" w:cstheme="majorBidi"/>
          <w:b/>
          <w:bCs/>
          <w:color w:val="33058D"/>
          <w:sz w:val="24"/>
          <w:szCs w:val="24"/>
        </w:rPr>
        <w:t xml:space="preserve">La page « </w:t>
      </w:r>
      <w:r>
        <w:rPr>
          <w:rFonts w:eastAsiaTheme="majorEastAsia" w:cstheme="majorBidi"/>
          <w:b/>
          <w:bCs/>
          <w:color w:val="33058D"/>
          <w:sz w:val="24"/>
          <w:szCs w:val="24"/>
        </w:rPr>
        <w:t>a</w:t>
      </w:r>
      <w:r w:rsidRPr="009D491D">
        <w:rPr>
          <w:rFonts w:eastAsiaTheme="majorEastAsia" w:cstheme="majorBidi"/>
          <w:b/>
          <w:bCs/>
          <w:color w:val="33058D"/>
          <w:sz w:val="24"/>
          <w:szCs w:val="24"/>
        </w:rPr>
        <w:t xml:space="preserve">jout </w:t>
      </w:r>
      <w:r>
        <w:rPr>
          <w:rFonts w:eastAsiaTheme="majorEastAsia" w:cstheme="majorBidi"/>
          <w:b/>
          <w:bCs/>
          <w:color w:val="33058D"/>
          <w:sz w:val="24"/>
          <w:szCs w:val="24"/>
        </w:rPr>
        <w:t xml:space="preserve">dépenses </w:t>
      </w:r>
      <w:r w:rsidRPr="009D491D">
        <w:rPr>
          <w:rFonts w:eastAsiaTheme="majorEastAsia" w:cstheme="majorBidi"/>
          <w:b/>
          <w:bCs/>
          <w:color w:val="33058D"/>
          <w:sz w:val="24"/>
          <w:szCs w:val="24"/>
        </w:rPr>
        <w:t>» :</w:t>
      </w:r>
    </w:p>
    <w:p w14:paraId="332C3456" w14:textId="77777777" w:rsidR="00080AED" w:rsidRDefault="00080AED" w:rsidP="00080AED">
      <w:pPr>
        <w:rPr>
          <w:rFonts w:eastAsiaTheme="majorEastAsia" w:cstheme="majorBidi" w:hint="eastAsia"/>
          <w:b/>
          <w:bCs/>
          <w:color w:val="33058D"/>
          <w:sz w:val="24"/>
          <w:szCs w:val="24"/>
        </w:rPr>
      </w:pPr>
    </w:p>
    <w:p w14:paraId="00A7169E" w14:textId="1BF5541E" w:rsidR="00080AED" w:rsidRDefault="00080AED" w:rsidP="00080AED">
      <w:pPr>
        <w:rPr>
          <w:rFonts w:hint="eastAsia"/>
        </w:rPr>
      </w:pPr>
      <w:r>
        <w:t xml:space="preserve">Elle contient un formulaire permettant à l’utilisateur d’enregistrer une dépense sur son compte. </w:t>
      </w:r>
    </w:p>
    <w:p w14:paraId="2DA8CFC7" w14:textId="4037C6B5" w:rsidR="00080AED" w:rsidRDefault="00080AED" w:rsidP="00080AED">
      <w:pPr>
        <w:rPr>
          <w:rFonts w:hint="eastAsia"/>
        </w:rPr>
      </w:pPr>
    </w:p>
    <w:p w14:paraId="38220037" w14:textId="77777777" w:rsidR="00080AED" w:rsidRDefault="00080AED" w:rsidP="00080AED">
      <w:pPr>
        <w:rPr>
          <w:rFonts w:hint="eastAsia"/>
        </w:rPr>
      </w:pPr>
      <w:r>
        <w:t>Le formulaire doit proposer les champs suivants:</w:t>
      </w:r>
    </w:p>
    <w:p w14:paraId="031C5AC4" w14:textId="77777777" w:rsidR="00080AED" w:rsidRPr="00771300" w:rsidRDefault="00080AED" w:rsidP="00080AED">
      <w:pPr>
        <w:pStyle w:val="Paragraphedeliste"/>
        <w:rPr>
          <w:rFonts w:hint="eastAsia"/>
        </w:rPr>
      </w:pPr>
      <w:r w:rsidRPr="00771300">
        <w:t>Un bénéficiaire (nom, prénom)</w:t>
      </w:r>
    </w:p>
    <w:p w14:paraId="71D2BF22" w14:textId="77777777" w:rsidR="00080AED" w:rsidRPr="00771300" w:rsidRDefault="00080AED" w:rsidP="00080AED">
      <w:pPr>
        <w:pStyle w:val="Paragraphedeliste"/>
        <w:rPr>
          <w:rFonts w:hint="eastAsia"/>
        </w:rPr>
      </w:pPr>
      <w:r w:rsidRPr="00771300">
        <w:t>Un montant</w:t>
      </w:r>
    </w:p>
    <w:p w14:paraId="3CFB6275" w14:textId="77777777" w:rsidR="00080AED" w:rsidRPr="00771300" w:rsidRDefault="00080AED" w:rsidP="00080AED">
      <w:pPr>
        <w:pStyle w:val="Paragraphedeliste"/>
        <w:rPr>
          <w:rFonts w:hint="eastAsia"/>
        </w:rPr>
      </w:pPr>
      <w:r w:rsidRPr="00771300">
        <w:t>Une date (date de déclaration)</w:t>
      </w:r>
    </w:p>
    <w:p w14:paraId="12FCEAAA" w14:textId="77777777" w:rsidR="00080AED" w:rsidRPr="00771300" w:rsidRDefault="00080AED" w:rsidP="00080AED">
      <w:pPr>
        <w:pStyle w:val="Paragraphedeliste"/>
        <w:rPr>
          <w:rFonts w:hint="eastAsia"/>
        </w:rPr>
      </w:pPr>
      <w:r w:rsidRPr="00771300">
        <w:t>Une catégorie</w:t>
      </w:r>
    </w:p>
    <w:p w14:paraId="0BC32C2A" w14:textId="7A5829DF" w:rsidR="00080AED" w:rsidRDefault="00080AED" w:rsidP="00080AED">
      <w:pPr>
        <w:pStyle w:val="Paragraphedeliste"/>
        <w:rPr>
          <w:rFonts w:hint="eastAsia"/>
        </w:rPr>
      </w:pPr>
      <w:r w:rsidRPr="00771300">
        <w:t>Un champ de commentaires</w:t>
      </w:r>
    </w:p>
    <w:p w14:paraId="234B5370" w14:textId="77777777" w:rsidR="00080AED" w:rsidRDefault="00080AED" w:rsidP="00080AED">
      <w:pPr>
        <w:pStyle w:val="Paragraphedeliste"/>
        <w:numPr>
          <w:ilvl w:val="0"/>
          <w:numId w:val="0"/>
        </w:numPr>
        <w:ind w:left="720"/>
        <w:rPr>
          <w:rFonts w:hint="eastAsia"/>
        </w:rPr>
      </w:pPr>
    </w:p>
    <w:p w14:paraId="510DE120" w14:textId="32C74B92" w:rsidR="00080AED" w:rsidRDefault="00080AED" w:rsidP="00080AED">
      <w:pPr>
        <w:rPr>
          <w:rFonts w:hint="eastAsia"/>
        </w:rPr>
      </w:pPr>
      <w:r>
        <w:t>Les catégories pour les dépenses sont les suivantes :</w:t>
      </w:r>
    </w:p>
    <w:p w14:paraId="091207E7" w14:textId="77777777" w:rsidR="00080AED" w:rsidRPr="00080AED" w:rsidRDefault="00080AED" w:rsidP="00080AED">
      <w:pPr>
        <w:pStyle w:val="Paragraphedeliste"/>
        <w:rPr>
          <w:rFonts w:hint="eastAsia"/>
        </w:rPr>
      </w:pPr>
      <w:r w:rsidRPr="00080AED">
        <w:t>Alimentaires</w:t>
      </w:r>
    </w:p>
    <w:p w14:paraId="5204972D" w14:textId="77777777" w:rsidR="00080AED" w:rsidRPr="00080AED" w:rsidRDefault="00080AED" w:rsidP="00080AED">
      <w:pPr>
        <w:pStyle w:val="Paragraphedeliste"/>
        <w:rPr>
          <w:rFonts w:hint="eastAsia"/>
        </w:rPr>
      </w:pPr>
      <w:r w:rsidRPr="00080AED">
        <w:t>Factures</w:t>
      </w:r>
    </w:p>
    <w:p w14:paraId="221DAA65" w14:textId="77777777" w:rsidR="00080AED" w:rsidRPr="00080AED" w:rsidRDefault="00080AED" w:rsidP="00080AED">
      <w:pPr>
        <w:pStyle w:val="Paragraphedeliste"/>
        <w:rPr>
          <w:rFonts w:hint="eastAsia"/>
        </w:rPr>
      </w:pPr>
      <w:r w:rsidRPr="00080AED">
        <w:t>Transport</w:t>
      </w:r>
    </w:p>
    <w:p w14:paraId="350DB995" w14:textId="77777777" w:rsidR="00080AED" w:rsidRPr="00080AED" w:rsidRDefault="00080AED" w:rsidP="00080AED">
      <w:pPr>
        <w:pStyle w:val="Paragraphedeliste"/>
        <w:rPr>
          <w:rFonts w:hint="eastAsia"/>
        </w:rPr>
      </w:pPr>
      <w:r w:rsidRPr="00080AED">
        <w:t>Logement</w:t>
      </w:r>
    </w:p>
    <w:p w14:paraId="110F1D4B" w14:textId="77777777" w:rsidR="00080AED" w:rsidRPr="00080AED" w:rsidRDefault="00080AED" w:rsidP="00080AED">
      <w:pPr>
        <w:pStyle w:val="Paragraphedeliste"/>
        <w:rPr>
          <w:rFonts w:hint="eastAsia"/>
        </w:rPr>
      </w:pPr>
      <w:r w:rsidRPr="00080AED">
        <w:t>Santé</w:t>
      </w:r>
    </w:p>
    <w:p w14:paraId="72F8F673" w14:textId="77777777" w:rsidR="00080AED" w:rsidRPr="00080AED" w:rsidRDefault="00080AED" w:rsidP="00080AED">
      <w:pPr>
        <w:pStyle w:val="Paragraphedeliste"/>
        <w:rPr>
          <w:rFonts w:hint="eastAsia"/>
        </w:rPr>
      </w:pPr>
      <w:r w:rsidRPr="00080AED">
        <w:t>Divertissement</w:t>
      </w:r>
    </w:p>
    <w:p w14:paraId="21F0302A" w14:textId="77777777" w:rsidR="00080AED" w:rsidRPr="00080AED" w:rsidRDefault="00080AED" w:rsidP="00080AED">
      <w:pPr>
        <w:pStyle w:val="Paragraphedeliste"/>
        <w:rPr>
          <w:rFonts w:hint="eastAsia"/>
        </w:rPr>
      </w:pPr>
      <w:r w:rsidRPr="00080AED">
        <w:t>Vacances</w:t>
      </w:r>
    </w:p>
    <w:p w14:paraId="37740523" w14:textId="77777777" w:rsidR="00080AED" w:rsidRPr="00080AED" w:rsidRDefault="00080AED" w:rsidP="00080AED">
      <w:pPr>
        <w:pStyle w:val="Paragraphedeliste"/>
        <w:rPr>
          <w:rFonts w:hint="eastAsia"/>
        </w:rPr>
      </w:pPr>
      <w:r w:rsidRPr="00080AED">
        <w:t>Shopping</w:t>
      </w:r>
    </w:p>
    <w:p w14:paraId="44F30B2F" w14:textId="1604A240" w:rsidR="00080AED" w:rsidRDefault="00080AED" w:rsidP="00080AED">
      <w:pPr>
        <w:pStyle w:val="Paragraphedeliste"/>
        <w:rPr>
          <w:rFonts w:hint="eastAsia"/>
        </w:rPr>
      </w:pPr>
      <w:r>
        <w:t>Autres</w:t>
      </w:r>
    </w:p>
    <w:p w14:paraId="1296C94C" w14:textId="710AAA8A" w:rsidR="00080AED" w:rsidRDefault="00080AED" w:rsidP="00080AED">
      <w:pPr>
        <w:pStyle w:val="Titre1"/>
        <w:rPr>
          <w:rFonts w:hint="eastAsia"/>
          <w:lang w:val="en-US"/>
        </w:rPr>
      </w:pPr>
      <w:r>
        <w:rPr>
          <w:lang w:val="en-US"/>
        </w:rPr>
        <w:t>Ce qu’il faut faire</w:t>
      </w:r>
    </w:p>
    <w:p w14:paraId="413D519D" w14:textId="6870DA03" w:rsidR="00080AED" w:rsidRDefault="00080AED" w:rsidP="00080AED">
      <w:pPr>
        <w:rPr>
          <w:rFonts w:hint="eastAsia"/>
          <w:lang w:val="en-US"/>
        </w:rPr>
      </w:pPr>
    </w:p>
    <w:p w14:paraId="61139409" w14:textId="3E09E192" w:rsidR="00080AED" w:rsidRPr="0072302A" w:rsidRDefault="00080AED" w:rsidP="00080AED">
      <w:pPr>
        <w:jc w:val="both"/>
        <w:rPr>
          <w:rFonts w:hint="eastAsia"/>
        </w:rPr>
      </w:pPr>
      <w:r>
        <w:t>Vous devez installer et configurer un environnement de développement pour la création d’application avec React Native CLI</w:t>
      </w:r>
      <w:r w:rsidR="00FD0FAC">
        <w:t xml:space="preserve"> Ou Expo</w:t>
      </w:r>
      <w:r>
        <w:t>. Ensuite, il faut créer une application React Native pour l’exercice.</w:t>
      </w:r>
    </w:p>
    <w:p w14:paraId="4C688718" w14:textId="77777777" w:rsidR="00080AED" w:rsidRPr="00080AED" w:rsidRDefault="00080AED" w:rsidP="00080AED">
      <w:pPr>
        <w:rPr>
          <w:rFonts w:hint="eastAsia"/>
        </w:rPr>
      </w:pPr>
    </w:p>
    <w:p w14:paraId="4A55C3CF" w14:textId="2490CE86" w:rsidR="00080AED" w:rsidRDefault="00080AED" w:rsidP="00080AED">
      <w:pPr>
        <w:pStyle w:val="Titre3"/>
        <w:rPr>
          <w:rFonts w:hint="eastAsia"/>
          <w:sz w:val="28"/>
          <w:szCs w:val="28"/>
        </w:rPr>
      </w:pPr>
      <w:r>
        <w:rPr>
          <w:sz w:val="28"/>
          <w:szCs w:val="28"/>
        </w:rPr>
        <w:t>Exercice 1</w:t>
      </w:r>
    </w:p>
    <w:p w14:paraId="624FAF2A" w14:textId="77777777" w:rsidR="00080AED" w:rsidRPr="00080AED" w:rsidRDefault="00080AED" w:rsidP="00080AED">
      <w:pPr>
        <w:rPr>
          <w:rFonts w:hint="eastAsia"/>
        </w:rPr>
      </w:pPr>
    </w:p>
    <w:p w14:paraId="0386C61A" w14:textId="77777777" w:rsidR="00080AED" w:rsidRDefault="00080AED" w:rsidP="00080AED">
      <w:pPr>
        <w:jc w:val="both"/>
        <w:rPr>
          <w:rFonts w:hint="eastAsia"/>
        </w:rPr>
      </w:pPr>
      <w:r>
        <w:t>Créer les écrans principaux et mettre en place une navigation tab permettant à l’utilisateur d’accéder à celle-ci.</w:t>
      </w:r>
    </w:p>
    <w:p w14:paraId="2D89336E" w14:textId="77777777" w:rsidR="00080AED" w:rsidRPr="00080AED" w:rsidRDefault="00080AED" w:rsidP="00080AED">
      <w:pPr>
        <w:rPr>
          <w:rFonts w:hint="eastAsia"/>
        </w:rPr>
      </w:pPr>
    </w:p>
    <w:p w14:paraId="5AEA8CFE" w14:textId="72A4487B" w:rsidR="00080AED" w:rsidRDefault="00080AED" w:rsidP="00080AED">
      <w:pPr>
        <w:pStyle w:val="Titre3"/>
        <w:rPr>
          <w:rFonts w:hint="eastAsia"/>
          <w:sz w:val="28"/>
          <w:szCs w:val="28"/>
        </w:rPr>
      </w:pPr>
      <w:r>
        <w:rPr>
          <w:sz w:val="28"/>
          <w:szCs w:val="28"/>
        </w:rPr>
        <w:t>Exercice 2</w:t>
      </w:r>
    </w:p>
    <w:p w14:paraId="237D9A2F" w14:textId="77777777" w:rsidR="00080AED" w:rsidRPr="00080AED" w:rsidRDefault="00080AED" w:rsidP="00080AED">
      <w:pPr>
        <w:rPr>
          <w:rFonts w:hint="eastAsia"/>
        </w:rPr>
      </w:pPr>
    </w:p>
    <w:p w14:paraId="6DAECCB3" w14:textId="77777777" w:rsidR="00080AED" w:rsidRDefault="00080AED" w:rsidP="00080AED">
      <w:pPr>
        <w:jc w:val="both"/>
        <w:rPr>
          <w:rFonts w:hint="eastAsia"/>
        </w:rPr>
      </w:pPr>
      <w:r>
        <w:t>Créer l’écran d’enregistrement de revenus. Mettre en place le formulaire de recueil des informations. Implémenter le traitement et la validation des données envoyées par l’utilisateur à l’aide d’une librairie dédiée.</w:t>
      </w:r>
    </w:p>
    <w:p w14:paraId="65EFDF91" w14:textId="77777777" w:rsidR="00080AED" w:rsidRDefault="00080AED" w:rsidP="00080AED">
      <w:pPr>
        <w:jc w:val="both"/>
        <w:rPr>
          <w:rFonts w:hint="eastAsia"/>
        </w:rPr>
      </w:pPr>
      <w:r>
        <w:lastRenderedPageBreak/>
        <w:t>Cette vue sera accessible depuis l’écran d’accueil grâce à une navigation stack.</w:t>
      </w:r>
    </w:p>
    <w:p w14:paraId="42811927" w14:textId="77777777" w:rsidR="00080AED" w:rsidRPr="00080AED" w:rsidRDefault="00080AED" w:rsidP="00080AED">
      <w:pPr>
        <w:rPr>
          <w:rFonts w:hint="eastAsia"/>
        </w:rPr>
      </w:pPr>
    </w:p>
    <w:p w14:paraId="5953CB71" w14:textId="665E73A4" w:rsidR="00080AED" w:rsidRDefault="00080AED" w:rsidP="00080AED">
      <w:pPr>
        <w:pStyle w:val="Titre3"/>
        <w:rPr>
          <w:rFonts w:hint="eastAsia"/>
          <w:sz w:val="28"/>
          <w:szCs w:val="28"/>
        </w:rPr>
      </w:pPr>
      <w:r>
        <w:rPr>
          <w:sz w:val="28"/>
          <w:szCs w:val="28"/>
        </w:rPr>
        <w:t>Exercice 3</w:t>
      </w:r>
    </w:p>
    <w:p w14:paraId="508753BD" w14:textId="77777777" w:rsidR="00080AED" w:rsidRPr="00080AED" w:rsidRDefault="00080AED" w:rsidP="00080AED">
      <w:pPr>
        <w:rPr>
          <w:rFonts w:hint="eastAsia"/>
        </w:rPr>
      </w:pPr>
    </w:p>
    <w:p w14:paraId="0CA79C74" w14:textId="77777777" w:rsidR="00080AED" w:rsidRDefault="00080AED" w:rsidP="00080AED">
      <w:pPr>
        <w:jc w:val="both"/>
        <w:rPr>
          <w:rFonts w:hint="eastAsia"/>
        </w:rPr>
      </w:pPr>
      <w:r>
        <w:t>Créer l’écran d’enregistrement de dépenses. Faire le même traitement que celui réalisé pour les revenus.</w:t>
      </w:r>
    </w:p>
    <w:p w14:paraId="7221903E" w14:textId="77777777" w:rsidR="00080AED" w:rsidRPr="00080AED" w:rsidRDefault="00080AED" w:rsidP="00080AED">
      <w:pPr>
        <w:rPr>
          <w:rFonts w:hint="eastAsia"/>
        </w:rPr>
      </w:pPr>
    </w:p>
    <w:p w14:paraId="26C305CA" w14:textId="54A66449" w:rsidR="00080AED" w:rsidRDefault="00080AED" w:rsidP="00080AED">
      <w:pPr>
        <w:pStyle w:val="Titre3"/>
        <w:rPr>
          <w:rFonts w:hint="eastAsia"/>
          <w:sz w:val="28"/>
          <w:szCs w:val="28"/>
        </w:rPr>
      </w:pPr>
      <w:r>
        <w:rPr>
          <w:sz w:val="28"/>
          <w:szCs w:val="28"/>
        </w:rPr>
        <w:t>Exercice 4</w:t>
      </w:r>
    </w:p>
    <w:p w14:paraId="0E622628" w14:textId="77777777" w:rsidR="00080AED" w:rsidRPr="00080AED" w:rsidRDefault="00080AED" w:rsidP="00080AED">
      <w:pPr>
        <w:rPr>
          <w:rFonts w:hint="eastAsia"/>
        </w:rPr>
      </w:pPr>
    </w:p>
    <w:p w14:paraId="75CAC14C" w14:textId="77777777" w:rsidR="00080AED" w:rsidRPr="008420E7" w:rsidRDefault="00080AED" w:rsidP="00080AED">
      <w:pPr>
        <w:rPr>
          <w:rFonts w:hint="eastAsia"/>
        </w:rPr>
      </w:pPr>
      <w:r>
        <w:t xml:space="preserve">À l’aide du </w:t>
      </w:r>
      <w:r w:rsidRPr="004E127D">
        <w:rPr>
          <w:rStyle w:val="CodeCar"/>
        </w:rPr>
        <w:t>json fourni</w:t>
      </w:r>
      <w:r>
        <w:t>, finaliser les pages :  accueil, compte et statistiques.</w:t>
      </w:r>
    </w:p>
    <w:p w14:paraId="019615B0" w14:textId="77777777" w:rsidR="00080AED" w:rsidRPr="00080AED" w:rsidRDefault="00080AED" w:rsidP="00080AED">
      <w:pPr>
        <w:rPr>
          <w:rFonts w:hint="eastAsia"/>
        </w:rPr>
      </w:pPr>
    </w:p>
    <w:p w14:paraId="570AEDDB" w14:textId="77777777" w:rsidR="00080AED" w:rsidRPr="00080AED" w:rsidRDefault="00080AED" w:rsidP="00080AED">
      <w:pPr>
        <w:rPr>
          <w:rFonts w:hint="eastAsia"/>
        </w:rPr>
      </w:pPr>
    </w:p>
    <w:p w14:paraId="74FC6AB6" w14:textId="77777777" w:rsidR="00080AED" w:rsidRDefault="00080AED" w:rsidP="00080AED">
      <w:pPr>
        <w:rPr>
          <w:rFonts w:hint="eastAsia"/>
        </w:rPr>
      </w:pPr>
    </w:p>
    <w:p w14:paraId="36CED72F" w14:textId="77777777" w:rsidR="00080AED" w:rsidRDefault="00080AED" w:rsidP="00080AED">
      <w:pPr>
        <w:rPr>
          <w:rFonts w:hint="eastAsia"/>
        </w:rPr>
      </w:pPr>
    </w:p>
    <w:p w14:paraId="4B07ADE5" w14:textId="77777777" w:rsidR="00080AED" w:rsidRDefault="00080AED" w:rsidP="00080AED">
      <w:pPr>
        <w:rPr>
          <w:rFonts w:eastAsiaTheme="majorEastAsia" w:cstheme="majorBidi" w:hint="eastAsia"/>
          <w:b/>
          <w:bCs/>
          <w:color w:val="33058D"/>
          <w:sz w:val="24"/>
          <w:szCs w:val="24"/>
        </w:rPr>
      </w:pPr>
    </w:p>
    <w:p w14:paraId="4BCFC01E" w14:textId="77777777" w:rsidR="00080AED" w:rsidRDefault="00080AED" w:rsidP="00080AED">
      <w:pPr>
        <w:rPr>
          <w:rFonts w:hint="eastAsia"/>
        </w:rPr>
      </w:pPr>
    </w:p>
    <w:p w14:paraId="13A077DB" w14:textId="77777777" w:rsidR="00771300" w:rsidRPr="00771300" w:rsidRDefault="00771300" w:rsidP="009D491D">
      <w:pPr>
        <w:rPr>
          <w:rFonts w:hint="eastAsia"/>
        </w:rPr>
      </w:pPr>
    </w:p>
    <w:p w14:paraId="6E9FC483" w14:textId="77777777" w:rsidR="009D491D" w:rsidRPr="009D491D" w:rsidRDefault="009D491D" w:rsidP="009D491D">
      <w:pPr>
        <w:rPr>
          <w:rFonts w:hint="eastAsia"/>
        </w:rPr>
      </w:pPr>
    </w:p>
    <w:p w14:paraId="49748C68" w14:textId="77777777" w:rsidR="009D491D" w:rsidRPr="00BA4201" w:rsidRDefault="009D491D" w:rsidP="009D491D">
      <w:pPr>
        <w:rPr>
          <w:rFonts w:hint="eastAsia"/>
        </w:rPr>
      </w:pPr>
    </w:p>
    <w:sectPr w:rsidR="009D491D" w:rsidRPr="00BA4201" w:rsidSect="001D49F3">
      <w:headerReference w:type="default" r:id="rId11"/>
      <w:footerReference w:type="default" r:id="rId12"/>
      <w:pgSz w:w="11900" w:h="16840"/>
      <w:pgMar w:top="2268" w:right="1304" w:bottom="1304" w:left="1304" w:header="709"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5C0C8" w14:textId="77777777" w:rsidR="006F1C36" w:rsidRDefault="006F1C36" w:rsidP="00BA4201">
      <w:pPr>
        <w:rPr>
          <w:rFonts w:hint="eastAsia"/>
        </w:rPr>
      </w:pPr>
      <w:r>
        <w:separator/>
      </w:r>
    </w:p>
    <w:p w14:paraId="64E18395" w14:textId="77777777" w:rsidR="006F1C36" w:rsidRDefault="006F1C36" w:rsidP="00BA4201">
      <w:pPr>
        <w:rPr>
          <w:rFonts w:hint="eastAsia"/>
        </w:rPr>
      </w:pPr>
    </w:p>
    <w:p w14:paraId="3A81DD8C" w14:textId="77777777" w:rsidR="006F1C36" w:rsidRDefault="006F1C36" w:rsidP="00BA4201">
      <w:pPr>
        <w:rPr>
          <w:rFonts w:hint="eastAsia"/>
        </w:rPr>
      </w:pPr>
    </w:p>
  </w:endnote>
  <w:endnote w:type="continuationSeparator" w:id="0">
    <w:p w14:paraId="2B62F7BB" w14:textId="77777777" w:rsidR="006F1C36" w:rsidRDefault="006F1C36" w:rsidP="00BA4201">
      <w:pPr>
        <w:rPr>
          <w:rFonts w:hint="eastAsia"/>
        </w:rPr>
      </w:pPr>
      <w:r>
        <w:continuationSeparator/>
      </w:r>
    </w:p>
    <w:p w14:paraId="0EC696F4" w14:textId="77777777" w:rsidR="006F1C36" w:rsidRDefault="006F1C36" w:rsidP="00BA4201">
      <w:pPr>
        <w:rPr>
          <w:rFonts w:hint="eastAsia"/>
        </w:rPr>
      </w:pPr>
    </w:p>
    <w:p w14:paraId="7399D632" w14:textId="77777777" w:rsidR="006F1C36" w:rsidRDefault="006F1C36" w:rsidP="00BA4201">
      <w:pPr>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rbel">
    <w:altName w:val="Corbel"/>
    <w:panose1 w:val="020B0503020204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Roboto Mono">
    <w:panose1 w:val="00000009000000000000"/>
    <w:charset w:val="00"/>
    <w:family w:val="modern"/>
    <w:pitch w:val="fixed"/>
    <w:sig w:usb0="E00002FF" w:usb1="1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748EE" w14:textId="77777777" w:rsidR="00914D59" w:rsidRPr="00A1000F" w:rsidRDefault="00914D59" w:rsidP="00BA4201">
    <w:pPr>
      <w:rPr>
        <w:rFonts w:hint="eastAsia"/>
        <w:color w:val="A6A6A6" w:themeColor="background1" w:themeShade="A6"/>
      </w:rPr>
    </w:pPr>
  </w:p>
  <w:p w14:paraId="60B5A076" w14:textId="77777777" w:rsidR="00C7668B" w:rsidRPr="00A1000F" w:rsidRDefault="00C7668B" w:rsidP="00A1000F">
    <w:pPr>
      <w:jc w:val="center"/>
      <w:rPr>
        <w:rFonts w:hint="eastAsia"/>
        <w:color w:val="A6A6A6" w:themeColor="background1" w:themeShade="A6"/>
        <w:sz w:val="16"/>
        <w:szCs w:val="16"/>
      </w:rPr>
    </w:pPr>
    <w:r w:rsidRPr="00A1000F">
      <w:rPr>
        <w:color w:val="A6A6A6" w:themeColor="background1" w:themeShade="A6"/>
        <w:sz w:val="16"/>
        <w:szCs w:val="16"/>
      </w:rPr>
      <w:t>LA MANU est une marque de NOVEI Formation</w:t>
    </w:r>
  </w:p>
  <w:p w14:paraId="32D9AC14" w14:textId="77777777" w:rsidR="00BC3FC5" w:rsidRPr="00A1000F" w:rsidRDefault="00BC3FC5" w:rsidP="00A1000F">
    <w:pPr>
      <w:jc w:val="center"/>
      <w:rPr>
        <w:rFonts w:hint="eastAsia"/>
        <w:color w:val="A6A6A6" w:themeColor="background1" w:themeShade="A6"/>
        <w:sz w:val="16"/>
        <w:szCs w:val="16"/>
      </w:rPr>
    </w:pPr>
    <w:r w:rsidRPr="00A1000F">
      <w:rPr>
        <w:color w:val="A6A6A6" w:themeColor="background1" w:themeShade="A6"/>
        <w:sz w:val="16"/>
        <w:szCs w:val="16"/>
      </w:rPr>
      <w:t>NOVEI F</w:t>
    </w:r>
    <w:r w:rsidR="00C7668B" w:rsidRPr="00A1000F">
      <w:rPr>
        <w:color w:val="A6A6A6" w:themeColor="background1" w:themeShade="A6"/>
        <w:sz w:val="16"/>
        <w:szCs w:val="16"/>
      </w:rPr>
      <w:t>ormation</w:t>
    </w:r>
    <w:r w:rsidRPr="00A1000F">
      <w:rPr>
        <w:color w:val="A6A6A6" w:themeColor="background1" w:themeShade="A6"/>
        <w:sz w:val="16"/>
        <w:szCs w:val="16"/>
      </w:rPr>
      <w:t xml:space="preserve"> – Campus Inovia Bâtiment 12 – 1435 boulevard Cambronne – 60400 Noyon</w:t>
    </w:r>
  </w:p>
  <w:p w14:paraId="63AB539B" w14:textId="77777777" w:rsidR="00BC3FC5" w:rsidRPr="00A1000F" w:rsidRDefault="00BC3FC5" w:rsidP="00A1000F">
    <w:pPr>
      <w:pStyle w:val="Pieddepage"/>
      <w:jc w:val="center"/>
      <w:rPr>
        <w:rFonts w:hint="eastAsia"/>
        <w:color w:val="A6A6A6" w:themeColor="background1" w:themeShade="A6"/>
        <w:sz w:val="16"/>
        <w:szCs w:val="16"/>
      </w:rPr>
    </w:pPr>
    <w:r w:rsidRPr="00A1000F">
      <w:rPr>
        <w:color w:val="A6A6A6" w:themeColor="background1" w:themeShade="A6"/>
        <w:sz w:val="16"/>
        <w:szCs w:val="16"/>
      </w:rPr>
      <w:t>SIRET N° 752 434 605 00024 – Code activité : 8559A – Déclaration d’activité N° 32 60 03047 60</w:t>
    </w:r>
  </w:p>
  <w:p w14:paraId="3EB34111" w14:textId="77777777" w:rsidR="0093475C" w:rsidRPr="00A1000F" w:rsidRDefault="00BC3FC5" w:rsidP="00A1000F">
    <w:pPr>
      <w:pStyle w:val="Pieddepage"/>
      <w:jc w:val="right"/>
      <w:rPr>
        <w:rFonts w:hint="eastAsia"/>
        <w:sz w:val="14"/>
        <w:szCs w:val="14"/>
      </w:rPr>
    </w:pPr>
    <w:r w:rsidRPr="001D49F3">
      <w:rPr>
        <w:rStyle w:val="Numrodepage"/>
        <w:rFonts w:ascii="Arial" w:hAnsi="Arial" w:cs="Arial"/>
        <w:color w:val="33058D"/>
        <w:sz w:val="18"/>
        <w:szCs w:val="18"/>
      </w:rPr>
      <w:fldChar w:fldCharType="begin"/>
    </w:r>
    <w:r w:rsidRPr="001D49F3">
      <w:rPr>
        <w:rStyle w:val="Numrodepage"/>
        <w:rFonts w:ascii="Arial" w:hAnsi="Arial" w:cs="Arial"/>
        <w:color w:val="33058D"/>
        <w:sz w:val="18"/>
        <w:szCs w:val="18"/>
      </w:rPr>
      <w:instrText xml:space="preserve"> PAGE </w:instrText>
    </w:r>
    <w:r w:rsidRPr="001D49F3">
      <w:rPr>
        <w:rStyle w:val="Numrodepage"/>
        <w:rFonts w:ascii="Arial" w:hAnsi="Arial" w:cs="Arial"/>
        <w:color w:val="33058D"/>
        <w:sz w:val="18"/>
        <w:szCs w:val="18"/>
      </w:rPr>
      <w:fldChar w:fldCharType="separate"/>
    </w:r>
    <w:r w:rsidR="00914D59" w:rsidRPr="001D49F3">
      <w:rPr>
        <w:rStyle w:val="Numrodepage"/>
        <w:rFonts w:ascii="Arial" w:hAnsi="Arial" w:cs="Arial"/>
        <w:noProof/>
        <w:color w:val="33058D"/>
        <w:sz w:val="18"/>
        <w:szCs w:val="18"/>
      </w:rPr>
      <w:t>1</w:t>
    </w:r>
    <w:r w:rsidRPr="001D49F3">
      <w:rPr>
        <w:rStyle w:val="Numrodepage"/>
        <w:rFonts w:ascii="Arial" w:hAnsi="Arial" w:cs="Arial"/>
        <w:color w:val="33058D"/>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CBF91" w14:textId="77777777" w:rsidR="006F1C36" w:rsidRDefault="006F1C36" w:rsidP="00BA4201">
      <w:pPr>
        <w:rPr>
          <w:rFonts w:hint="eastAsia"/>
        </w:rPr>
      </w:pPr>
      <w:r>
        <w:separator/>
      </w:r>
    </w:p>
    <w:p w14:paraId="0E6E08D4" w14:textId="77777777" w:rsidR="006F1C36" w:rsidRDefault="006F1C36" w:rsidP="00BA4201">
      <w:pPr>
        <w:rPr>
          <w:rFonts w:hint="eastAsia"/>
        </w:rPr>
      </w:pPr>
    </w:p>
    <w:p w14:paraId="2E5556E7" w14:textId="77777777" w:rsidR="006F1C36" w:rsidRDefault="006F1C36" w:rsidP="00BA4201">
      <w:pPr>
        <w:rPr>
          <w:rFonts w:hint="eastAsia"/>
        </w:rPr>
      </w:pPr>
    </w:p>
  </w:footnote>
  <w:footnote w:type="continuationSeparator" w:id="0">
    <w:p w14:paraId="0FE763CD" w14:textId="77777777" w:rsidR="006F1C36" w:rsidRDefault="006F1C36" w:rsidP="00BA4201">
      <w:pPr>
        <w:rPr>
          <w:rFonts w:hint="eastAsia"/>
        </w:rPr>
      </w:pPr>
      <w:r>
        <w:continuationSeparator/>
      </w:r>
    </w:p>
    <w:p w14:paraId="3AEC741C" w14:textId="77777777" w:rsidR="006F1C36" w:rsidRDefault="006F1C36" w:rsidP="00BA4201">
      <w:pPr>
        <w:rPr>
          <w:rFonts w:hint="eastAsia"/>
        </w:rPr>
      </w:pPr>
    </w:p>
    <w:p w14:paraId="1C2F1856" w14:textId="77777777" w:rsidR="006F1C36" w:rsidRDefault="006F1C36" w:rsidP="00BA4201">
      <w:pPr>
        <w:rPr>
          <w:rFonts w:hint="eastAsia"/>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D3D12" w14:textId="77777777" w:rsidR="00BC3FC5" w:rsidRDefault="008E57F9" w:rsidP="00BA4201">
    <w:pPr>
      <w:pStyle w:val="Titre4"/>
      <w:rPr>
        <w:rFonts w:hint="eastAsia"/>
        <w:noProof/>
      </w:rPr>
    </w:pPr>
    <w:r>
      <w:rPr>
        <w:noProof/>
      </w:rPr>
      <w:drawing>
        <wp:anchor distT="0" distB="0" distL="114300" distR="114300" simplePos="0" relativeHeight="251656192" behindDoc="0" locked="0" layoutInCell="1" allowOverlap="1" wp14:anchorId="22C1D35D" wp14:editId="00D658E0">
          <wp:simplePos x="0" y="0"/>
          <wp:positionH relativeFrom="column">
            <wp:posOffset>5319395</wp:posOffset>
          </wp:positionH>
          <wp:positionV relativeFrom="paragraph">
            <wp:posOffset>67945</wp:posOffset>
          </wp:positionV>
          <wp:extent cx="843915" cy="189865"/>
          <wp:effectExtent l="0" t="0" r="0" b="63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3915" cy="1898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3A1C44CB" wp14:editId="6987FB28">
          <wp:simplePos x="0" y="0"/>
          <wp:positionH relativeFrom="column">
            <wp:posOffset>2250440</wp:posOffset>
          </wp:positionH>
          <wp:positionV relativeFrom="paragraph">
            <wp:posOffset>-61595</wp:posOffset>
          </wp:positionV>
          <wp:extent cx="2907665" cy="407035"/>
          <wp:effectExtent l="0" t="0" r="6985"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907665" cy="407035"/>
                  </a:xfrm>
                  <a:prstGeom prst="rect">
                    <a:avLst/>
                  </a:prstGeom>
                  <a:noFill/>
                  <a:ln>
                    <a:noFill/>
                  </a:ln>
                </pic:spPr>
              </pic:pic>
            </a:graphicData>
          </a:graphic>
          <wp14:sizeRelH relativeFrom="page">
            <wp14:pctWidth>0</wp14:pctWidth>
          </wp14:sizeRelH>
          <wp14:sizeRelV relativeFrom="page">
            <wp14:pctHeight>0</wp14:pctHeight>
          </wp14:sizeRelV>
        </wp:anchor>
      </w:drawing>
    </w:r>
    <w:r w:rsidR="00BC3FC5">
      <w:rPr>
        <w:noProof/>
      </w:rPr>
      <w:tab/>
    </w:r>
    <w:r w:rsidR="00BC3FC5">
      <w:rPr>
        <w:noProof/>
      </w:rPr>
      <w:tab/>
    </w:r>
  </w:p>
  <w:p w14:paraId="513CD6CC" w14:textId="77777777" w:rsidR="0093475C" w:rsidRDefault="0093475C" w:rsidP="00BA4201">
    <w:pPr>
      <w:rPr>
        <w:rFonts w:hint="eastAsia"/>
      </w:rPr>
    </w:pPr>
  </w:p>
  <w:p w14:paraId="2609223C" w14:textId="77777777" w:rsidR="0093475C" w:rsidRDefault="0093475C" w:rsidP="00BA4201">
    <w:pP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in;height:57.6pt" o:bullet="t">
        <v:imagedata r:id="rId1" o:title="bouletPoint"/>
      </v:shape>
    </w:pict>
  </w:numPicBullet>
  <w:numPicBullet w:numPicBulletId="1">
    <w:pict>
      <v:shape id="_x0000_i1027" type="#_x0000_t75" style="width:136.8pt;height:136.8pt" o:bullet="t">
        <v:imagedata r:id="rId2" o:title="LA_MANU_Logo_Tache_2"/>
      </v:shape>
    </w:pict>
  </w:numPicBullet>
  <w:abstractNum w:abstractNumId="0" w15:restartNumberingAfterBreak="0">
    <w:nsid w:val="63516492"/>
    <w:multiLevelType w:val="hybridMultilevel"/>
    <w:tmpl w:val="5FF6D77A"/>
    <w:lvl w:ilvl="0" w:tplc="F4F894E6">
      <w:start w:val="1"/>
      <w:numFmt w:val="bullet"/>
      <w:pStyle w:val="Paragraphedeliste"/>
      <w:lvlText w:val=""/>
      <w:lvlJc w:val="left"/>
      <w:pPr>
        <w:ind w:left="720" w:hanging="360"/>
      </w:pPr>
      <w:rPr>
        <w:rFonts w:ascii="Wingdings" w:hAnsi="Wingdings" w:hint="default"/>
        <w:color w:val="2DABE3"/>
        <w:sz w:val="16"/>
        <w:u w:color="2DABE3"/>
      </w:rPr>
    </w:lvl>
    <w:lvl w:ilvl="1" w:tplc="8EFA71EA">
      <w:start w:val="1"/>
      <w:numFmt w:val="bullet"/>
      <w:lvlText w:val=""/>
      <w:lvlPicBulletId w:val="0"/>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56D4D1C"/>
    <w:multiLevelType w:val="hybridMultilevel"/>
    <w:tmpl w:val="52444E62"/>
    <w:lvl w:ilvl="0" w:tplc="8EFA71EA">
      <w:start w:val="1"/>
      <w:numFmt w:val="bullet"/>
      <w:lvlText w:val=""/>
      <w:lvlPicBulletId w:val="0"/>
      <w:lvlJc w:val="left"/>
      <w:pPr>
        <w:ind w:left="720" w:hanging="360"/>
      </w:pPr>
      <w:rPr>
        <w:rFonts w:ascii="Symbol" w:hAnsi="Symbol" w:hint="default"/>
      </w:rPr>
    </w:lvl>
    <w:lvl w:ilvl="1" w:tplc="8EFA71EA">
      <w:start w:val="1"/>
      <w:numFmt w:val="bullet"/>
      <w:lvlText w:val=""/>
      <w:lvlPicBulletId w:val="0"/>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6E3592C"/>
    <w:multiLevelType w:val="hybridMultilevel"/>
    <w:tmpl w:val="CC185F54"/>
    <w:lvl w:ilvl="0" w:tplc="A11EA5EE">
      <w:start w:val="1"/>
      <w:numFmt w:val="bullet"/>
      <w:lvlText w:val=""/>
      <w:lvlJc w:val="left"/>
      <w:pPr>
        <w:ind w:left="720" w:hanging="360"/>
      </w:pPr>
      <w:rPr>
        <w:rFonts w:ascii="Wingdings" w:hAnsi="Wingdings" w:hint="default"/>
        <w:color w:val="auto"/>
        <w:sz w:val="16"/>
        <w:szCs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B7B135E"/>
    <w:multiLevelType w:val="hybridMultilevel"/>
    <w:tmpl w:val="843C684E"/>
    <w:lvl w:ilvl="0" w:tplc="3BBE3AF2">
      <w:start w:val="1"/>
      <w:numFmt w:val="bullet"/>
      <w:lvlText w:val=""/>
      <w:lvlPicBulletId w:val="1"/>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FEE44A9"/>
    <w:multiLevelType w:val="hybridMultilevel"/>
    <w:tmpl w:val="BA585008"/>
    <w:lvl w:ilvl="0" w:tplc="3BBE3AF2">
      <w:start w:val="1"/>
      <w:numFmt w:val="bullet"/>
      <w:lvlText w:val=""/>
      <w:lvlPicBulletId w:val="1"/>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9377391">
    <w:abstractNumId w:val="1"/>
  </w:num>
  <w:num w:numId="2" w16cid:durableId="1846286962">
    <w:abstractNumId w:val="0"/>
  </w:num>
  <w:num w:numId="3" w16cid:durableId="974456597">
    <w:abstractNumId w:val="3"/>
  </w:num>
  <w:num w:numId="4" w16cid:durableId="925648567">
    <w:abstractNumId w:val="2"/>
  </w:num>
  <w:num w:numId="5" w16cid:durableId="18273525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characterSpacingControl w:val="doNotCompress"/>
  <w:hdrShapeDefaults>
    <o:shapedefaults v:ext="edit" spidmax="307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91D"/>
    <w:rsid w:val="00080AED"/>
    <w:rsid w:val="00097488"/>
    <w:rsid w:val="000F28F0"/>
    <w:rsid w:val="00184BA4"/>
    <w:rsid w:val="001D49F3"/>
    <w:rsid w:val="00214E65"/>
    <w:rsid w:val="00312F62"/>
    <w:rsid w:val="003A7B97"/>
    <w:rsid w:val="003D472C"/>
    <w:rsid w:val="00426367"/>
    <w:rsid w:val="004673B5"/>
    <w:rsid w:val="00474DF4"/>
    <w:rsid w:val="00545D6F"/>
    <w:rsid w:val="0068602D"/>
    <w:rsid w:val="006B5D1C"/>
    <w:rsid w:val="006F1C36"/>
    <w:rsid w:val="00715E48"/>
    <w:rsid w:val="00765822"/>
    <w:rsid w:val="00771300"/>
    <w:rsid w:val="008E57F9"/>
    <w:rsid w:val="008F6FD1"/>
    <w:rsid w:val="00914D59"/>
    <w:rsid w:val="009304C3"/>
    <w:rsid w:val="00931433"/>
    <w:rsid w:val="0093475C"/>
    <w:rsid w:val="00954E62"/>
    <w:rsid w:val="009D491D"/>
    <w:rsid w:val="00A1000F"/>
    <w:rsid w:val="00AC1E85"/>
    <w:rsid w:val="00B630A5"/>
    <w:rsid w:val="00BA1A93"/>
    <w:rsid w:val="00BA4201"/>
    <w:rsid w:val="00BC3FC5"/>
    <w:rsid w:val="00BD1CD6"/>
    <w:rsid w:val="00C51F72"/>
    <w:rsid w:val="00C7668B"/>
    <w:rsid w:val="00D270CF"/>
    <w:rsid w:val="00DC7B4B"/>
    <w:rsid w:val="00EC0598"/>
    <w:rsid w:val="00F51D64"/>
    <w:rsid w:val="00FB3867"/>
    <w:rsid w:val="00FD0FAC"/>
    <w:rsid w:val="00FD621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3"/>
    <o:shapelayout v:ext="edit">
      <o:idmap v:ext="edit" data="2"/>
    </o:shapelayout>
  </w:shapeDefaults>
  <w:decimalSymbol w:val=","/>
  <w:listSeparator w:val=";"/>
  <w14:docId w14:val="4743BD90"/>
  <w14:defaultImageDpi w14:val="300"/>
  <w15:docId w15:val="{DFEC5856-134E-4F08-B65E-D648213FA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rbel" w:eastAsiaTheme="minorEastAsia" w:hAnsi="Corbel" w:cstheme="minorBidi"/>
        <w:sz w:val="22"/>
        <w:szCs w:val="22"/>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AED"/>
    <w:rPr>
      <w:rFonts w:ascii="Roboto Mono" w:hAnsi="Roboto Mono"/>
    </w:rPr>
  </w:style>
  <w:style w:type="paragraph" w:styleId="Titre1">
    <w:name w:val="heading 1"/>
    <w:basedOn w:val="Normal"/>
    <w:next w:val="Normal"/>
    <w:link w:val="Titre1Car"/>
    <w:uiPriority w:val="9"/>
    <w:qFormat/>
    <w:rsid w:val="00BA4201"/>
    <w:pPr>
      <w:keepNext/>
      <w:keepLines/>
      <w:spacing w:before="480"/>
      <w:jc w:val="center"/>
      <w:outlineLvl w:val="0"/>
    </w:pPr>
    <w:rPr>
      <w:rFonts w:eastAsiaTheme="majorEastAsia" w:cstheme="majorBidi"/>
      <w:b/>
      <w:bCs/>
      <w:color w:val="33058D"/>
      <w:sz w:val="36"/>
      <w:szCs w:val="40"/>
    </w:rPr>
  </w:style>
  <w:style w:type="paragraph" w:styleId="Titre2">
    <w:name w:val="heading 2"/>
    <w:basedOn w:val="Normal"/>
    <w:next w:val="Normal"/>
    <w:link w:val="Titre2Car"/>
    <w:uiPriority w:val="9"/>
    <w:unhideWhenUsed/>
    <w:qFormat/>
    <w:rsid w:val="00BA4201"/>
    <w:pPr>
      <w:keepNext/>
      <w:keepLines/>
      <w:spacing w:before="200"/>
      <w:outlineLvl w:val="1"/>
    </w:pPr>
    <w:rPr>
      <w:rFonts w:eastAsiaTheme="majorEastAsia" w:cstheme="majorBidi"/>
      <w:b/>
      <w:bCs/>
      <w:color w:val="33058D"/>
      <w:sz w:val="28"/>
      <w:szCs w:val="28"/>
    </w:rPr>
  </w:style>
  <w:style w:type="paragraph" w:styleId="Titre3">
    <w:name w:val="heading 3"/>
    <w:basedOn w:val="Normal"/>
    <w:next w:val="Normal"/>
    <w:link w:val="Titre3Car"/>
    <w:uiPriority w:val="9"/>
    <w:unhideWhenUsed/>
    <w:qFormat/>
    <w:rsid w:val="00BA4201"/>
    <w:pPr>
      <w:keepNext/>
      <w:keepLines/>
      <w:spacing w:before="200"/>
      <w:outlineLvl w:val="2"/>
    </w:pPr>
    <w:rPr>
      <w:rFonts w:eastAsiaTheme="majorEastAsia" w:cstheme="majorBidi"/>
      <w:b/>
      <w:bCs/>
      <w:color w:val="33058D"/>
      <w:sz w:val="24"/>
      <w:szCs w:val="24"/>
    </w:rPr>
  </w:style>
  <w:style w:type="paragraph" w:styleId="Titre4">
    <w:name w:val="heading 4"/>
    <w:basedOn w:val="Normal"/>
    <w:next w:val="Normal"/>
    <w:link w:val="Titre4Car"/>
    <w:uiPriority w:val="9"/>
    <w:unhideWhenUsed/>
    <w:qFormat/>
    <w:rsid w:val="00BA4201"/>
    <w:pPr>
      <w:keepNext/>
      <w:keepLines/>
      <w:spacing w:before="200"/>
      <w:outlineLvl w:val="3"/>
    </w:pPr>
    <w:rPr>
      <w:rFonts w:eastAsiaTheme="majorEastAsia" w:cstheme="majorBidi"/>
      <w:b/>
      <w:bCs/>
      <w:color w:val="00A3E1"/>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15E48"/>
    <w:pPr>
      <w:tabs>
        <w:tab w:val="center" w:pos="4536"/>
        <w:tab w:val="right" w:pos="9072"/>
      </w:tabs>
    </w:pPr>
  </w:style>
  <w:style w:type="character" w:customStyle="1" w:styleId="En-tteCar">
    <w:name w:val="En-tête Car"/>
    <w:basedOn w:val="Policepardfaut"/>
    <w:link w:val="En-tte"/>
    <w:uiPriority w:val="99"/>
    <w:rsid w:val="00715E48"/>
  </w:style>
  <w:style w:type="paragraph" w:styleId="Pieddepage">
    <w:name w:val="footer"/>
    <w:basedOn w:val="Normal"/>
    <w:link w:val="PieddepageCar"/>
    <w:uiPriority w:val="99"/>
    <w:unhideWhenUsed/>
    <w:rsid w:val="00715E48"/>
    <w:pPr>
      <w:tabs>
        <w:tab w:val="center" w:pos="4536"/>
        <w:tab w:val="right" w:pos="9072"/>
      </w:tabs>
    </w:pPr>
  </w:style>
  <w:style w:type="character" w:customStyle="1" w:styleId="PieddepageCar">
    <w:name w:val="Pied de page Car"/>
    <w:basedOn w:val="Policepardfaut"/>
    <w:link w:val="Pieddepage"/>
    <w:uiPriority w:val="99"/>
    <w:rsid w:val="00715E48"/>
  </w:style>
  <w:style w:type="paragraph" w:styleId="Textedebulles">
    <w:name w:val="Balloon Text"/>
    <w:basedOn w:val="Normal"/>
    <w:link w:val="TextedebullesCar"/>
    <w:uiPriority w:val="99"/>
    <w:semiHidden/>
    <w:unhideWhenUsed/>
    <w:rsid w:val="00715E48"/>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715E48"/>
    <w:rPr>
      <w:rFonts w:ascii="Lucida Grande" w:hAnsi="Lucida Grande" w:cs="Lucida Grande"/>
      <w:sz w:val="18"/>
      <w:szCs w:val="18"/>
    </w:rPr>
  </w:style>
  <w:style w:type="character" w:styleId="Numrodepage">
    <w:name w:val="page number"/>
    <w:basedOn w:val="Policepardfaut"/>
    <w:uiPriority w:val="99"/>
    <w:semiHidden/>
    <w:unhideWhenUsed/>
    <w:rsid w:val="000F28F0"/>
  </w:style>
  <w:style w:type="character" w:customStyle="1" w:styleId="Titre1Car">
    <w:name w:val="Titre 1 Car"/>
    <w:basedOn w:val="Policepardfaut"/>
    <w:link w:val="Titre1"/>
    <w:uiPriority w:val="9"/>
    <w:rsid w:val="00BA4201"/>
    <w:rPr>
      <w:rFonts w:ascii="Roboto Mono" w:eastAsiaTheme="majorEastAsia" w:hAnsi="Roboto Mono" w:cstheme="majorBidi"/>
      <w:b/>
      <w:bCs/>
      <w:color w:val="33058D"/>
      <w:sz w:val="36"/>
      <w:szCs w:val="40"/>
    </w:rPr>
  </w:style>
  <w:style w:type="character" w:customStyle="1" w:styleId="Titre2Car">
    <w:name w:val="Titre 2 Car"/>
    <w:basedOn w:val="Policepardfaut"/>
    <w:link w:val="Titre2"/>
    <w:uiPriority w:val="9"/>
    <w:rsid w:val="00BA4201"/>
    <w:rPr>
      <w:rFonts w:ascii="Roboto Mono" w:eastAsiaTheme="majorEastAsia" w:hAnsi="Roboto Mono" w:cstheme="majorBidi"/>
      <w:b/>
      <w:bCs/>
      <w:color w:val="33058D"/>
      <w:sz w:val="28"/>
      <w:szCs w:val="28"/>
    </w:rPr>
  </w:style>
  <w:style w:type="character" w:customStyle="1" w:styleId="Titre3Car">
    <w:name w:val="Titre 3 Car"/>
    <w:basedOn w:val="Policepardfaut"/>
    <w:link w:val="Titre3"/>
    <w:uiPriority w:val="9"/>
    <w:rsid w:val="00BA4201"/>
    <w:rPr>
      <w:rFonts w:ascii="Roboto Mono" w:eastAsiaTheme="majorEastAsia" w:hAnsi="Roboto Mono" w:cstheme="majorBidi"/>
      <w:b/>
      <w:bCs/>
      <w:color w:val="33058D"/>
      <w:sz w:val="24"/>
      <w:szCs w:val="24"/>
    </w:rPr>
  </w:style>
  <w:style w:type="character" w:customStyle="1" w:styleId="Titre4Car">
    <w:name w:val="Titre 4 Car"/>
    <w:basedOn w:val="Policepardfaut"/>
    <w:link w:val="Titre4"/>
    <w:uiPriority w:val="9"/>
    <w:rsid w:val="00BA4201"/>
    <w:rPr>
      <w:rFonts w:ascii="Roboto Mono" w:eastAsiaTheme="majorEastAsia" w:hAnsi="Roboto Mono" w:cstheme="majorBidi"/>
      <w:b/>
      <w:bCs/>
      <w:color w:val="00A3E1"/>
      <w:sz w:val="24"/>
      <w:szCs w:val="24"/>
    </w:rPr>
  </w:style>
  <w:style w:type="paragraph" w:styleId="Titre">
    <w:name w:val="Title"/>
    <w:basedOn w:val="Normal"/>
    <w:next w:val="Normal"/>
    <w:link w:val="TitreCar"/>
    <w:uiPriority w:val="10"/>
    <w:qFormat/>
    <w:rsid w:val="00BA4201"/>
    <w:pPr>
      <w:pBdr>
        <w:bottom w:val="single" w:sz="8" w:space="4" w:color="4F81BD" w:themeColor="accent1"/>
      </w:pBdr>
      <w:spacing w:after="300"/>
      <w:contextualSpacing/>
    </w:pPr>
    <w:rPr>
      <w:rFonts w:eastAsiaTheme="majorEastAsia" w:cstheme="majorBidi"/>
      <w:b/>
      <w:color w:val="33058D"/>
      <w:spacing w:val="5"/>
      <w:kern w:val="28"/>
      <w:sz w:val="40"/>
      <w:szCs w:val="52"/>
    </w:rPr>
  </w:style>
  <w:style w:type="character" w:customStyle="1" w:styleId="TitreCar">
    <w:name w:val="Titre Car"/>
    <w:basedOn w:val="Policepardfaut"/>
    <w:link w:val="Titre"/>
    <w:uiPriority w:val="10"/>
    <w:rsid w:val="00BA4201"/>
    <w:rPr>
      <w:rFonts w:ascii="Roboto Mono" w:eastAsiaTheme="majorEastAsia" w:hAnsi="Roboto Mono" w:cstheme="majorBidi"/>
      <w:b/>
      <w:color w:val="33058D"/>
      <w:spacing w:val="5"/>
      <w:kern w:val="28"/>
      <w:sz w:val="40"/>
      <w:szCs w:val="52"/>
    </w:rPr>
  </w:style>
  <w:style w:type="paragraph" w:styleId="Sous-titre">
    <w:name w:val="Subtitle"/>
    <w:basedOn w:val="Normal"/>
    <w:next w:val="Normal"/>
    <w:link w:val="Sous-titreCar"/>
    <w:uiPriority w:val="11"/>
    <w:qFormat/>
    <w:rsid w:val="00BA4201"/>
    <w:pPr>
      <w:numPr>
        <w:ilvl w:val="1"/>
      </w:numPr>
    </w:pPr>
    <w:rPr>
      <w:rFonts w:eastAsiaTheme="majorEastAsia" w:cstheme="majorBidi"/>
      <w:color w:val="00A3E1"/>
      <w:spacing w:val="15"/>
      <w:sz w:val="24"/>
      <w:szCs w:val="24"/>
    </w:rPr>
  </w:style>
  <w:style w:type="character" w:customStyle="1" w:styleId="Sous-titreCar">
    <w:name w:val="Sous-titre Car"/>
    <w:basedOn w:val="Policepardfaut"/>
    <w:link w:val="Sous-titre"/>
    <w:uiPriority w:val="11"/>
    <w:rsid w:val="00BA4201"/>
    <w:rPr>
      <w:rFonts w:ascii="Roboto Mono" w:eastAsiaTheme="majorEastAsia" w:hAnsi="Roboto Mono" w:cstheme="majorBidi"/>
      <w:color w:val="00A3E1"/>
      <w:spacing w:val="15"/>
      <w:sz w:val="24"/>
      <w:szCs w:val="24"/>
    </w:rPr>
  </w:style>
  <w:style w:type="paragraph" w:styleId="Sansinterligne">
    <w:name w:val="No Spacing"/>
    <w:uiPriority w:val="1"/>
    <w:qFormat/>
    <w:rsid w:val="00BC3FC5"/>
  </w:style>
  <w:style w:type="paragraph" w:styleId="Paragraphedeliste">
    <w:name w:val="List Paragraph"/>
    <w:basedOn w:val="Normal"/>
    <w:uiPriority w:val="34"/>
    <w:qFormat/>
    <w:rsid w:val="00BA4201"/>
    <w:pPr>
      <w:numPr>
        <w:numId w:val="2"/>
      </w:numPr>
      <w:contextualSpacing/>
    </w:pPr>
  </w:style>
  <w:style w:type="character" w:customStyle="1" w:styleId="CodeCar">
    <w:name w:val="Code Car"/>
    <w:basedOn w:val="Policepardfaut"/>
    <w:link w:val="Code"/>
    <w:rsid w:val="00080AED"/>
    <w:rPr>
      <w:rFonts w:ascii="Consolas" w:hAnsi="Consolas"/>
      <w:sz w:val="20"/>
      <w:szCs w:val="20"/>
      <w:shd w:val="clear" w:color="auto" w:fill="FFFFCC"/>
    </w:rPr>
  </w:style>
  <w:style w:type="paragraph" w:customStyle="1" w:styleId="Code">
    <w:name w:val="Code"/>
    <w:basedOn w:val="Normal"/>
    <w:link w:val="CodeCar"/>
    <w:qFormat/>
    <w:rsid w:val="00080AED"/>
    <w:pPr>
      <w:shd w:val="clear" w:color="auto" w:fill="FFFFCC"/>
      <w:spacing w:line="360" w:lineRule="auto"/>
    </w:pPr>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ol\Documents\Mod&#232;les%20Office%20personnalis&#233;s\LA%20MANU_Template_Word_2021.dotm"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AE0FE486998C40BDB2731C416E36F7" ma:contentTypeVersion="16" ma:contentTypeDescription="Crée un document." ma:contentTypeScope="" ma:versionID="cd6cdf8c37f7acce9007a74dc47a5e40">
  <xsd:schema xmlns:xsd="http://www.w3.org/2001/XMLSchema" xmlns:xs="http://www.w3.org/2001/XMLSchema" xmlns:p="http://schemas.microsoft.com/office/2006/metadata/properties" xmlns:ns2="746991a0-d9b1-41be-a34c-18f03087d25a" xmlns:ns3="e2e46cc9-6b47-42f0-8a7e-98406791adef" targetNamespace="http://schemas.microsoft.com/office/2006/metadata/properties" ma:root="true" ma:fieldsID="d6f99d1ee53ce866c7078a6ecf488d90" ns2:_="" ns3:_="">
    <xsd:import namespace="746991a0-d9b1-41be-a34c-18f03087d25a"/>
    <xsd:import namespace="e2e46cc9-6b47-42f0-8a7e-98406791ade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6991a0-d9b1-41be-a34c-18f03087d25a"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TaxCatchAll" ma:index="23" nillable="true" ma:displayName="Taxonomy Catch All Column" ma:hidden="true" ma:list="{ffd2fab9-393a-45bc-ab1a-4ab54062c499}" ma:internalName="TaxCatchAll" ma:showField="CatchAllData" ma:web="746991a0-d9b1-41be-a34c-18f03087d25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2e46cc9-6b47-42f0-8a7e-98406791ade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Balises d’images" ma:readOnly="false" ma:fieldId="{5cf76f15-5ced-4ddc-b409-7134ff3c332f}" ma:taxonomyMulti="true" ma:sspId="27845b38-e5b5-415a-b655-9914e7571a52"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46991a0-d9b1-41be-a34c-18f03087d25a" xsi:nil="true"/>
    <lcf76f155ced4ddcb4097134ff3c332f xmlns="e2e46cc9-6b47-42f0-8a7e-98406791adef">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79768F-6B96-490F-97C8-3C06973802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6991a0-d9b1-41be-a34c-18f03087d25a"/>
    <ds:schemaRef ds:uri="e2e46cc9-6b47-42f0-8a7e-98406791ad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643602-864B-4E7F-AB84-2EDF079E3F81}">
  <ds:schemaRefs>
    <ds:schemaRef ds:uri="http://schemas.microsoft.com/sharepoint/v3/contenttype/forms"/>
  </ds:schemaRefs>
</ds:datastoreItem>
</file>

<file path=customXml/itemProps3.xml><?xml version="1.0" encoding="utf-8"?>
<ds:datastoreItem xmlns:ds="http://schemas.openxmlformats.org/officeDocument/2006/customXml" ds:itemID="{19880A0F-8A1C-40D8-9ECB-A360A9E414EB}">
  <ds:schemaRefs>
    <ds:schemaRef ds:uri="http://schemas.microsoft.com/office/2006/metadata/properties"/>
    <ds:schemaRef ds:uri="http://schemas.microsoft.com/office/infopath/2007/PartnerControls"/>
    <ds:schemaRef ds:uri="746991a0-d9b1-41be-a34c-18f03087d25a"/>
    <ds:schemaRef ds:uri="e2e46cc9-6b47-42f0-8a7e-98406791adef"/>
  </ds:schemaRefs>
</ds:datastoreItem>
</file>

<file path=customXml/itemProps4.xml><?xml version="1.0" encoding="utf-8"?>
<ds:datastoreItem xmlns:ds="http://schemas.openxmlformats.org/officeDocument/2006/customXml" ds:itemID="{D17ABC2C-022E-EF47-9713-C028D65BD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 MANU_Template_Word_2021.dotm</Template>
  <TotalTime>0</TotalTime>
  <Pages>4</Pages>
  <Words>547</Words>
  <Characters>3010</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PERSONNE</dc:creator>
  <cp:keywords/>
  <dc:description/>
  <cp:lastModifiedBy>Nicolas PERSONNE</cp:lastModifiedBy>
  <cp:revision>2</cp:revision>
  <dcterms:created xsi:type="dcterms:W3CDTF">2022-05-10T13:54:00Z</dcterms:created>
  <dcterms:modified xsi:type="dcterms:W3CDTF">2022-05-25T12:09:00Z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0x0101003EAE0FE486998C40BDB2731C416E36F7</vt:lpwstr>
  </property>
  <property fmtid="{D5CDD505-2E9C-101B-9397-08002B2CF9AE}" pid="3" name="MediaServiceImageTags">
    <vt:lpwstr/>
  </property>
</Properties>
</file>